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D5" w:rsidRDefault="00266531">
      <w:pPr>
        <w:pStyle w:val="Heading1"/>
      </w:pPr>
      <w:r>
        <w:t>Project One</w:t>
      </w:r>
    </w:p>
    <w:p w:rsidR="00514AD5" w:rsidRDefault="00266531" w:rsidP="00266531">
      <w:pPr>
        <w:pStyle w:val="Heading2"/>
        <w:numPr>
          <w:ilvl w:val="0"/>
          <w:numId w:val="5"/>
        </w:numPr>
      </w:pPr>
      <w:r>
        <w:t>Title:</w:t>
      </w:r>
    </w:p>
    <w:p w:rsidR="00266531" w:rsidRDefault="00266531" w:rsidP="00266531">
      <w:pPr>
        <w:pStyle w:val="ListParagraph"/>
        <w:numPr>
          <w:ilvl w:val="0"/>
          <w:numId w:val="5"/>
        </w:numPr>
      </w:pPr>
      <w:r>
        <w:t xml:space="preserve">Team Members: 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 xml:space="preserve">Richard 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Cindy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 xml:space="preserve">Michelle 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Bijan</w:t>
      </w:r>
    </w:p>
    <w:p w:rsidR="00266531" w:rsidRDefault="00266531" w:rsidP="00266531">
      <w:pPr>
        <w:pStyle w:val="ListParagraph"/>
        <w:numPr>
          <w:ilvl w:val="0"/>
          <w:numId w:val="5"/>
        </w:numPr>
      </w:pPr>
      <w:r>
        <w:t xml:space="preserve">Project Description: 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Create a website that provides: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>Local food/drink destinations</w:t>
      </w:r>
    </w:p>
    <w:p w:rsidR="00266531" w:rsidRPr="00266531" w:rsidRDefault="00266531" w:rsidP="00266531">
      <w:pPr>
        <w:pStyle w:val="ListParagraph"/>
        <w:numPr>
          <w:ilvl w:val="2"/>
          <w:numId w:val="5"/>
        </w:numPr>
        <w:rPr>
          <w:i/>
        </w:rPr>
      </w:pPr>
      <w:r w:rsidRPr="00266531">
        <w:rPr>
          <w:i/>
        </w:rPr>
        <w:t>Provides discounts, happy hour, etc.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>Mapping section</w:t>
      </w:r>
    </w:p>
    <w:p w:rsidR="003442FC" w:rsidRDefault="003442FC" w:rsidP="003442FC">
      <w:pPr>
        <w:pStyle w:val="ListParagraph"/>
        <w:numPr>
          <w:ilvl w:val="3"/>
          <w:numId w:val="5"/>
        </w:numPr>
      </w:pPr>
      <w:r>
        <w:t>User location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 xml:space="preserve">Display link to menu 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 xml:space="preserve">heavy emphasis on College Campuses. 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>Image of restaurant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>Displaying random lunch/drink spot of the day!</w:t>
      </w:r>
      <w:bookmarkStart w:id="0" w:name="_GoBack"/>
      <w:bookmarkEnd w:id="0"/>
    </w:p>
    <w:p w:rsidR="00002153" w:rsidRDefault="00002153" w:rsidP="00266531">
      <w:pPr>
        <w:pStyle w:val="ListParagraph"/>
        <w:numPr>
          <w:ilvl w:val="2"/>
          <w:numId w:val="5"/>
        </w:numPr>
      </w:pPr>
      <w:r>
        <w:t xml:space="preserve">Offer discounts </w:t>
      </w:r>
      <w:r w:rsidR="003D4E2B">
        <w:t xml:space="preserve">on that day within </w:t>
      </w:r>
    </w:p>
    <w:p w:rsidR="00266531" w:rsidRDefault="00266531" w:rsidP="00266531">
      <w:pPr>
        <w:pStyle w:val="ListParagraph"/>
        <w:numPr>
          <w:ilvl w:val="2"/>
          <w:numId w:val="5"/>
        </w:numPr>
      </w:pPr>
      <w:r>
        <w:t>Additional ideas:</w:t>
      </w:r>
    </w:p>
    <w:p w:rsidR="00266531" w:rsidRDefault="00266531" w:rsidP="00266531">
      <w:pPr>
        <w:pStyle w:val="ListParagraph"/>
        <w:numPr>
          <w:ilvl w:val="3"/>
          <w:numId w:val="5"/>
        </w:numPr>
      </w:pPr>
      <w:r>
        <w:t xml:space="preserve">Add comments/log-in </w:t>
      </w:r>
      <w:r w:rsidR="00002153">
        <w:t xml:space="preserve">page </w:t>
      </w:r>
    </w:p>
    <w:p w:rsidR="00266531" w:rsidRDefault="00266531" w:rsidP="00266531">
      <w:pPr>
        <w:pStyle w:val="ListParagraph"/>
        <w:numPr>
          <w:ilvl w:val="0"/>
          <w:numId w:val="5"/>
        </w:numPr>
      </w:pPr>
      <w:r>
        <w:t>Project Motto:</w:t>
      </w:r>
    </w:p>
    <w:p w:rsidR="00266531" w:rsidRDefault="003442FC" w:rsidP="00266531">
      <w:pPr>
        <w:pStyle w:val="ListParagraph"/>
        <w:numPr>
          <w:ilvl w:val="1"/>
          <w:numId w:val="5"/>
        </w:numPr>
      </w:pPr>
      <w:r>
        <w:t>“We are the duck-duck-go of yelp”</w:t>
      </w:r>
    </w:p>
    <w:p w:rsidR="00266531" w:rsidRDefault="00266531" w:rsidP="00266531">
      <w:pPr>
        <w:pStyle w:val="ListParagraph"/>
        <w:numPr>
          <w:ilvl w:val="0"/>
          <w:numId w:val="5"/>
        </w:numPr>
      </w:pPr>
      <w:r>
        <w:t>APIs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Yelp API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Google Maps API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Discount API</w:t>
      </w:r>
    </w:p>
    <w:p w:rsidR="00266531" w:rsidRDefault="00266531" w:rsidP="00266531">
      <w:pPr>
        <w:pStyle w:val="ListParagraph"/>
        <w:numPr>
          <w:ilvl w:val="1"/>
          <w:numId w:val="5"/>
        </w:numPr>
      </w:pPr>
      <w:r>
        <w:t>Text Recognition API</w:t>
      </w:r>
    </w:p>
    <w:p w:rsidR="00266531" w:rsidRPr="00266531" w:rsidRDefault="00266531" w:rsidP="0071735A">
      <w:pPr>
        <w:pStyle w:val="ListParagraph"/>
        <w:numPr>
          <w:ilvl w:val="2"/>
          <w:numId w:val="5"/>
        </w:numPr>
      </w:pPr>
      <w:r>
        <w:t>To search pictures of menus for searching “happy hour”;</w:t>
      </w:r>
    </w:p>
    <w:p w:rsidR="00266531" w:rsidRPr="00266531" w:rsidRDefault="00266531" w:rsidP="00266531"/>
    <w:sectPr w:rsidR="00266531" w:rsidRPr="0026653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BEE" w:rsidRDefault="00200BEE">
      <w:r>
        <w:separator/>
      </w:r>
    </w:p>
    <w:p w:rsidR="00200BEE" w:rsidRDefault="00200BEE"/>
  </w:endnote>
  <w:endnote w:type="continuationSeparator" w:id="0">
    <w:p w:rsidR="00200BEE" w:rsidRDefault="00200BEE">
      <w:r>
        <w:continuationSeparator/>
      </w:r>
    </w:p>
    <w:p w:rsidR="00200BEE" w:rsidRDefault="00200B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AD5" w:rsidRDefault="00200B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BEE" w:rsidRDefault="00200BEE">
      <w:r>
        <w:separator/>
      </w:r>
    </w:p>
    <w:p w:rsidR="00200BEE" w:rsidRDefault="00200BEE"/>
  </w:footnote>
  <w:footnote w:type="continuationSeparator" w:id="0">
    <w:p w:rsidR="00200BEE" w:rsidRDefault="00200BEE">
      <w:r>
        <w:continuationSeparator/>
      </w:r>
    </w:p>
    <w:p w:rsidR="00200BEE" w:rsidRDefault="00200B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00E2"/>
    <w:multiLevelType w:val="hybridMultilevel"/>
    <w:tmpl w:val="E0F4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31"/>
    <w:rsid w:val="00002153"/>
    <w:rsid w:val="00200BEE"/>
    <w:rsid w:val="00266531"/>
    <w:rsid w:val="003442FC"/>
    <w:rsid w:val="003D4E2B"/>
    <w:rsid w:val="00514AD5"/>
    <w:rsid w:val="00687E34"/>
    <w:rsid w:val="0071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5D260"/>
  <w15:chartTrackingRefBased/>
  <w15:docId w15:val="{3C98967E-2E4F-534F-AF48-A831BA48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6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jan1/Library/Containers/com.microsoft.Word/Data/Library/Application%20Support/Microsoft/Office/16.0/DTS/en-US%7b16AC99CE-D8AD-8643-AA58-BC96210C4850%7d/%7b197C36EB-89F4-BA46-9989-B89DDB430EE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Parvin</dc:creator>
  <cp:keywords/>
  <dc:description/>
  <cp:lastModifiedBy>Bijan Parvin</cp:lastModifiedBy>
  <cp:revision>4</cp:revision>
  <dcterms:created xsi:type="dcterms:W3CDTF">2018-12-03T19:09:00Z</dcterms:created>
  <dcterms:modified xsi:type="dcterms:W3CDTF">2018-12-03T19:48:00Z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